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2E8E" w:rsidRPr="00AC7104" w:rsidRDefault="00792E8E" w:rsidP="00AC7104">
      <w:r w:rsidRPr="00AC7104">
        <w:rPr>
          <w:rStyle w:val="Ttulo2Car"/>
        </w:rPr>
        <w:t>Curso:</w:t>
      </w:r>
      <w:r w:rsidRPr="00AC7104">
        <w:t xml:space="preserve"> </w:t>
      </w:r>
      <w:r w:rsidR="003F74DC">
        <w:t>Calidad de Software</w:t>
      </w:r>
    </w:p>
    <w:p w:rsidR="00792E8E" w:rsidRPr="00AC7104" w:rsidRDefault="00792E8E" w:rsidP="00AC7104">
      <w:r w:rsidRPr="00AC7104">
        <w:rPr>
          <w:rStyle w:val="Ttulo2Car"/>
        </w:rPr>
        <w:t>Docente:</w:t>
      </w:r>
      <w:r w:rsidRPr="00AC7104">
        <w:t xml:space="preserve"> </w:t>
      </w:r>
      <w:r w:rsidR="003F74DC" w:rsidRPr="003F74DC">
        <w:t>Juan Ricardo Cogollo Oyola</w:t>
      </w:r>
    </w:p>
    <w:p w:rsidR="00792E8E" w:rsidRPr="00AC7104" w:rsidRDefault="00792E8E" w:rsidP="00AC7104">
      <w:r w:rsidRPr="00AC7104">
        <w:rPr>
          <w:rStyle w:val="Ttulo2Car"/>
        </w:rPr>
        <w:t>Alumno:</w:t>
      </w:r>
      <w:r w:rsidRPr="00AC7104">
        <w:t xml:space="preserve"> Yeison David Quinto Bolaño - yeison.quinto@udea.dea.co</w:t>
      </w:r>
    </w:p>
    <w:p w:rsidR="001B302E" w:rsidRPr="00792E8E" w:rsidRDefault="001B302E" w:rsidP="00792E8E">
      <w:pPr>
        <w:rPr>
          <w:rFonts w:cs="Times New Roman"/>
          <w:sz w:val="32"/>
          <w:szCs w:val="32"/>
        </w:rPr>
      </w:pPr>
    </w:p>
    <w:p w:rsidR="00792E8E" w:rsidRPr="003F74DC" w:rsidRDefault="003F74DC" w:rsidP="003F74DC">
      <w:pPr>
        <w:pStyle w:val="Ttulo1"/>
        <w:rPr>
          <w:rFonts w:eastAsia="Times New Roman" w:cs="Times New Roman"/>
          <w:lang w:eastAsia="es-ES_tradnl"/>
        </w:rPr>
      </w:pPr>
      <w:r w:rsidRPr="003F74DC">
        <w:rPr>
          <w:rFonts w:eastAsia="Times New Roman"/>
          <w:shd w:val="clear" w:color="auto" w:fill="FFFFFF"/>
          <w:lang w:eastAsia="es-ES_tradnl"/>
        </w:rPr>
        <w:t>Examen Final Calidad SW Intensivo</w:t>
      </w:r>
      <w:r w:rsidR="00792E8E">
        <w:t>.</w:t>
      </w:r>
    </w:p>
    <w:p w:rsidR="00792E8E" w:rsidRPr="00792E8E" w:rsidRDefault="00792E8E" w:rsidP="00792E8E">
      <w:pPr>
        <w:rPr>
          <w:rFonts w:cs="Times New Roman"/>
        </w:rPr>
      </w:pPr>
    </w:p>
    <w:p w:rsidR="00792E8E" w:rsidRDefault="00792E8E" w:rsidP="00792E8E">
      <w:pPr>
        <w:tabs>
          <w:tab w:val="left" w:pos="3909"/>
        </w:tabs>
        <w:rPr>
          <w:rFonts w:cs="Times New Roman"/>
        </w:rPr>
      </w:pPr>
    </w:p>
    <w:p w:rsidR="003F74DC" w:rsidRDefault="003F74DC" w:rsidP="003F74DC">
      <w:pPr>
        <w:jc w:val="both"/>
      </w:pPr>
    </w:p>
    <w:p w:rsidR="003F74DC" w:rsidRDefault="003F74DC" w:rsidP="003F74DC">
      <w:pPr>
        <w:jc w:val="both"/>
      </w:pPr>
      <w:r w:rsidRPr="00BC7ADC">
        <w:rPr>
          <w:b/>
          <w:bCs/>
        </w:rPr>
        <w:t>Personal mediocre:</w:t>
      </w:r>
      <w:r>
        <w:t xml:space="preserve"> es un problema que radica cuando se realiza contrataciones de personal poco capacitado para ahorrar tiempo generando mas problemas que beneficio</w:t>
      </w:r>
    </w:p>
    <w:p w:rsidR="003F74DC" w:rsidRDefault="003F74DC" w:rsidP="003F74DC">
      <w:pPr>
        <w:jc w:val="both"/>
      </w:pPr>
    </w:p>
    <w:p w:rsidR="003F74DC" w:rsidRDefault="003F74DC" w:rsidP="003F74DC">
      <w:pPr>
        <w:jc w:val="both"/>
      </w:pPr>
      <w:r w:rsidRPr="00BC7ADC">
        <w:rPr>
          <w:b/>
          <w:bCs/>
        </w:rPr>
        <w:t>Expectativas poco realistas</w:t>
      </w:r>
      <w:r>
        <w:t>: Es cuando no se calcula la magnitud de un trabajo y si se hace se ignora y se toma la decisión de dar una fecha anticipada a la programada dando esto como resultado el problema de quedar mal a la hora de las entregas de software.</w:t>
      </w:r>
    </w:p>
    <w:p w:rsidR="003F74DC" w:rsidRDefault="003F74DC" w:rsidP="003F74DC">
      <w:pPr>
        <w:jc w:val="both"/>
      </w:pPr>
    </w:p>
    <w:p w:rsidR="003F74DC" w:rsidRDefault="003F74DC" w:rsidP="003F74DC">
      <w:pPr>
        <w:jc w:val="both"/>
      </w:pPr>
      <w:r w:rsidRPr="009E076D">
        <w:rPr>
          <w:b/>
          <w:bCs/>
        </w:rPr>
        <w:t>Escatimar en los controles de calidad:</w:t>
      </w:r>
      <w:r>
        <w:t xml:space="preserve"> si no se toman las respectivas pruebas de calidad no podemos garantizar que el proyecto se ejecute de la mejor manera y que los resultados finales cumplan con lo especificado</w:t>
      </w:r>
    </w:p>
    <w:p w:rsidR="003F74DC" w:rsidRDefault="003F74DC" w:rsidP="003F74DC">
      <w:pPr>
        <w:jc w:val="both"/>
      </w:pPr>
    </w:p>
    <w:p w:rsidR="003F74DC" w:rsidRDefault="003F74DC" w:rsidP="003F74DC">
      <w:pPr>
        <w:jc w:val="both"/>
      </w:pPr>
      <w:r w:rsidRPr="009E076D">
        <w:rPr>
          <w:b/>
          <w:bCs/>
        </w:rPr>
        <w:t>Desarrolles meticulosos:</w:t>
      </w:r>
      <w:r>
        <w:t xml:space="preserve"> si no se consideran las practicas que se aplican al desarrollar software y estas son muy nuevas pueden presentar un problema considerado critico al final por que nuevas practicas con llevan a que no se integren bien cuando no se conocen.</w:t>
      </w:r>
    </w:p>
    <w:p w:rsidR="003F74DC" w:rsidRDefault="003F74DC" w:rsidP="003F74DC">
      <w:pPr>
        <w:jc w:val="both"/>
      </w:pPr>
    </w:p>
    <w:p w:rsidR="003F74DC" w:rsidRPr="009E076D" w:rsidRDefault="003F74DC" w:rsidP="003F74DC">
      <w:pPr>
        <w:jc w:val="both"/>
      </w:pPr>
      <w:r w:rsidRPr="009E076D">
        <w:rPr>
          <w:b/>
          <w:bCs/>
        </w:rPr>
        <w:t xml:space="preserve">Cambiar de herramienta a mitad del proyecto: </w:t>
      </w:r>
      <w:r>
        <w:t xml:space="preserve">si se cambian de herramientas o se recursos a mitad de un proyecto puede que la nueva integración atrase significativamente el proyecto teniendo que reiniciar todo desde cero </w:t>
      </w:r>
    </w:p>
    <w:p w:rsidR="003F74DC" w:rsidRDefault="003F74DC" w:rsidP="003F74DC">
      <w:pPr>
        <w:jc w:val="both"/>
      </w:pPr>
    </w:p>
    <w:p w:rsidR="00792E8E" w:rsidRDefault="00792E8E" w:rsidP="00792E8E">
      <w:pPr>
        <w:tabs>
          <w:tab w:val="left" w:pos="3909"/>
        </w:tabs>
        <w:rPr>
          <w:rFonts w:cs="Times New Roman"/>
        </w:rPr>
      </w:pPr>
    </w:p>
    <w:p w:rsidR="00792E8E" w:rsidRPr="00792E8E" w:rsidRDefault="00792E8E" w:rsidP="00792E8E">
      <w:pPr>
        <w:tabs>
          <w:tab w:val="left" w:pos="3909"/>
        </w:tabs>
        <w:rPr>
          <w:rFonts w:cs="Times New Roman"/>
        </w:rPr>
      </w:pPr>
    </w:p>
    <w:sectPr w:rsidR="00792E8E" w:rsidRPr="00792E8E" w:rsidSect="003665D3">
      <w:headerReference w:type="default" r:id="rId6"/>
      <w:footerReference w:type="even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1A6B" w:rsidRDefault="003D1A6B" w:rsidP="00792E8E">
      <w:r>
        <w:separator/>
      </w:r>
    </w:p>
  </w:endnote>
  <w:endnote w:type="continuationSeparator" w:id="0">
    <w:p w:rsidR="003D1A6B" w:rsidRDefault="003D1A6B" w:rsidP="00792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27655597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792E8E" w:rsidRDefault="00792E8E" w:rsidP="00EF053A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792E8E" w:rsidRDefault="00792E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205993158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792E8E" w:rsidRDefault="00792E8E" w:rsidP="00EF053A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792E8E" w:rsidRDefault="00792E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1A6B" w:rsidRDefault="003D1A6B" w:rsidP="00792E8E">
      <w:r>
        <w:separator/>
      </w:r>
    </w:p>
  </w:footnote>
  <w:footnote w:type="continuationSeparator" w:id="0">
    <w:p w:rsidR="003D1A6B" w:rsidRDefault="003D1A6B" w:rsidP="00792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2E8E" w:rsidRPr="00AC7104" w:rsidRDefault="00AC7104" w:rsidP="00AC7104">
    <w:pPr>
      <w:pStyle w:val="Ttulo2"/>
      <w:jc w:val="right"/>
      <w:rPr>
        <w:b w:val="0"/>
        <w:bCs/>
        <w:sz w:val="24"/>
        <w:szCs w:val="22"/>
      </w:rPr>
    </w:pPr>
    <w:r w:rsidRPr="00AC7104">
      <w:rPr>
        <w:b w:val="0"/>
        <w:bCs/>
        <w:noProof/>
        <w:sz w:val="24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6816AC" wp14:editId="2F3A8440">
              <wp:simplePos x="0" y="0"/>
              <wp:positionH relativeFrom="column">
                <wp:posOffset>-899160</wp:posOffset>
              </wp:positionH>
              <wp:positionV relativeFrom="paragraph">
                <wp:posOffset>-288925</wp:posOffset>
              </wp:positionV>
              <wp:extent cx="3019636" cy="822960"/>
              <wp:effectExtent l="0" t="0" r="0" b="254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19636" cy="822960"/>
                        <a:chOff x="0" y="0"/>
                        <a:chExt cx="3217545" cy="962196"/>
                      </a:xfrm>
                    </wpg:grpSpPr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4564" b="14916"/>
                        <a:stretch/>
                      </pic:blipFill>
                      <pic:spPr bwMode="auto">
                        <a:xfrm>
                          <a:off x="0" y="0"/>
                          <a:ext cx="3217545" cy="774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" name="Rectángulo 1"/>
                      <wps:cNvSpPr/>
                      <wps:spPr>
                        <a:xfrm>
                          <a:off x="312556" y="582933"/>
                          <a:ext cx="1554823" cy="379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104" w:rsidRPr="002C6024" w:rsidRDefault="00AC7104" w:rsidP="00AC7104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2C6024">
                              <w:rPr>
                                <w:rFonts w:cs="Times New Roman"/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Ingenieria de sistemas.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6816AC" id="Grupo 4" o:spid="_x0000_s1026" style="position:absolute;left:0;text-align:left;margin-left:-70.8pt;margin-top:-22.75pt;width:237.75pt;height:64.8pt;z-index:251659264;mso-width-relative:margin;mso-height-relative:margin" coordsize="32175,962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style="position:absolute;width:32175;height:77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">
                <v:imagedata r:id="rId2" o:title="" cropbottom="9775f" cropleft="42313f"/>
              </v:shape>
              <v:rect id="Rectángulo 1" o:spid="_x0000_s1028" style="position:absolute;left:3125;top:5829;width:15548;height:37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" fillcolor="white [3212]" stroked="f">
                <v:textbox>
                  <w:txbxContent>
                    <w:p w:rsidR="00AC7104" w:rsidRPr="002C6024" w:rsidRDefault="00AC7104" w:rsidP="00AC7104">
                      <w:pPr>
                        <w:jc w:val="center"/>
                        <w:rPr>
                          <w:rFonts w:cs="Times New Roman"/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2C6024">
                        <w:rPr>
                          <w:rFonts w:cs="Times New Roman"/>
                          <w:b/>
                          <w:bCs/>
                          <w:color w:val="538135" w:themeColor="accent6" w:themeShade="BF"/>
                          <w:sz w:val="16"/>
                          <w:szCs w:val="16"/>
                        </w:rPr>
                        <w:t>Ingenieria de sistemas.</w:t>
                      </w:r>
                    </w:p>
                  </w:txbxContent>
                </v:textbox>
              </v:rect>
            </v:group>
          </w:pict>
        </mc:Fallback>
      </mc:AlternateContent>
    </w:r>
    <w:r w:rsidR="00792E8E" w:rsidRPr="00AC7104">
      <w:rPr>
        <w:b w:val="0"/>
        <w:bCs/>
        <w:sz w:val="24"/>
        <w:szCs w:val="22"/>
      </w:rPr>
      <w:t>Yeison David Quinto Bolaño</w:t>
    </w:r>
  </w:p>
  <w:p w:rsidR="00792E8E" w:rsidRPr="00AC7104" w:rsidRDefault="00792E8E" w:rsidP="00AC7104">
    <w:pPr>
      <w:pStyle w:val="Ttulo2"/>
      <w:jc w:val="right"/>
      <w:rPr>
        <w:b w:val="0"/>
        <w:bCs/>
        <w:sz w:val="24"/>
        <w:szCs w:val="22"/>
      </w:rPr>
    </w:pPr>
    <w:r w:rsidRPr="00AC7104">
      <w:rPr>
        <w:b w:val="0"/>
        <w:bCs/>
        <w:sz w:val="24"/>
        <w:szCs w:val="22"/>
      </w:rPr>
      <w:t>1.045.504.772</w:t>
    </w:r>
  </w:p>
  <w:p w:rsidR="00792E8E" w:rsidRPr="00AC7104" w:rsidRDefault="00AC7104" w:rsidP="00AC7104">
    <w:pPr>
      <w:pStyle w:val="Ttulo2"/>
      <w:jc w:val="right"/>
      <w:rPr>
        <w:b w:val="0"/>
        <w:bCs/>
        <w:sz w:val="24"/>
        <w:szCs w:val="22"/>
      </w:rPr>
    </w:pPr>
    <w:r>
      <w:rPr>
        <w:b w:val="0"/>
        <w:bCs/>
        <w:sz w:val="24"/>
        <w:szCs w:val="22"/>
      </w:rPr>
      <w:t xml:space="preserve">Ingenieria de Sistemas </w:t>
    </w:r>
    <w:r w:rsidR="00792E8E" w:rsidRPr="00AC7104">
      <w:rPr>
        <w:b w:val="0"/>
        <w:bCs/>
        <w:sz w:val="24"/>
        <w:szCs w:val="22"/>
      </w:rPr>
      <w:t>2019-1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DC"/>
    <w:rsid w:val="00125D59"/>
    <w:rsid w:val="00196D57"/>
    <w:rsid w:val="001B302E"/>
    <w:rsid w:val="003665D3"/>
    <w:rsid w:val="003D1A6B"/>
    <w:rsid w:val="003F74DC"/>
    <w:rsid w:val="005677FD"/>
    <w:rsid w:val="00680B26"/>
    <w:rsid w:val="00792E8E"/>
    <w:rsid w:val="00AC7104"/>
    <w:rsid w:val="00D92EE2"/>
    <w:rsid w:val="00F2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D8F536"/>
  <w15:chartTrackingRefBased/>
  <w15:docId w15:val="{792FEC50-423D-1243-8010-E2767F49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04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AC7104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7104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7104"/>
    <w:pPr>
      <w:keepNext/>
      <w:keepLines/>
      <w:spacing w:before="40"/>
      <w:jc w:val="center"/>
      <w:outlineLvl w:val="2"/>
    </w:pPr>
    <w:rPr>
      <w:rFonts w:eastAsiaTheme="majorEastAsia" w:cstheme="majorBidi"/>
      <w:color w:val="1F3763" w:themeColor="accent1" w:themeShade="7F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7104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C7104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2E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2E8E"/>
  </w:style>
  <w:style w:type="paragraph" w:styleId="Piedepgina">
    <w:name w:val="footer"/>
    <w:basedOn w:val="Normal"/>
    <w:link w:val="PiedepginaCar"/>
    <w:uiPriority w:val="99"/>
    <w:unhideWhenUsed/>
    <w:rsid w:val="00792E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E8E"/>
  </w:style>
  <w:style w:type="character" w:styleId="Nmerodepgina">
    <w:name w:val="page number"/>
    <w:basedOn w:val="Fuentedeprrafopredeter"/>
    <w:uiPriority w:val="99"/>
    <w:semiHidden/>
    <w:unhideWhenUsed/>
    <w:rsid w:val="00792E8E"/>
  </w:style>
  <w:style w:type="paragraph" w:styleId="Ttulo">
    <w:name w:val="Title"/>
    <w:basedOn w:val="Normal"/>
    <w:next w:val="Normal"/>
    <w:link w:val="TtuloCar"/>
    <w:uiPriority w:val="10"/>
    <w:qFormat/>
    <w:rsid w:val="00792E8E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E8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C7104"/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7104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7104"/>
    <w:rPr>
      <w:rFonts w:ascii="Times New Roman" w:eastAsiaTheme="majorEastAsia" w:hAnsi="Times New Roman" w:cstheme="majorBidi"/>
      <w:color w:val="1F3763" w:themeColor="accent1" w:themeShade="7F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AC7104"/>
    <w:rPr>
      <w:rFonts w:ascii="Times New Roman" w:eastAsiaTheme="majorEastAsia" w:hAnsi="Times New Roman" w:cstheme="majorBidi"/>
      <w:iCs/>
      <w:color w:val="2F5496" w:themeColor="accent1" w:themeShade="BF"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AC7104"/>
    <w:rPr>
      <w:rFonts w:ascii="Times New Roman" w:eastAsiaTheme="majorEastAsia" w:hAnsi="Times New Roman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2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uario/Library/Group%20Containers/UBF8T346G9.Office/User%20Content.localized/Templates.localized/Ude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UdeA.dotx</Template>
  <TotalTime>1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Quinto</cp:lastModifiedBy>
  <cp:revision>1</cp:revision>
  <dcterms:created xsi:type="dcterms:W3CDTF">2020-08-02T20:17:00Z</dcterms:created>
  <dcterms:modified xsi:type="dcterms:W3CDTF">2020-08-02T20:18:00Z</dcterms:modified>
</cp:coreProperties>
</file>